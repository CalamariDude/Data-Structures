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NoGrid"/>
        <w:tblW w:w="0" w:type="auto"/>
        <w:tblLook w:val="04A0" w:firstRow="1" w:lastRow="0" w:firstColumn="1" w:lastColumn="0" w:noHBand="0" w:noVBand="1"/>
      </w:tblPr>
      <w:tblGrid>
        <w:gridCol w:w="2781"/>
        <w:gridCol w:w="6563"/>
        <w:gridCol w:w="16"/>
      </w:tblGrid>
      <w:tr w:rsidR="008F0740" w:rsidRPr="00357F6F" w14:paraId="2A954278" w14:textId="77777777" w:rsidTr="008F0740">
        <w:trPr>
          <w:gridAfter w:val="1"/>
          <w:wAfter w:w="16" w:type="dxa"/>
          <w:trHeight w:val="8648"/>
        </w:trPr>
        <w:tc>
          <w:tcPr>
            <w:tcW w:w="9350" w:type="dxa"/>
            <w:gridSpan w:val="2"/>
          </w:tcPr>
          <w:sdt>
            <w:sdtPr>
              <w:rPr>
                <w:color w:val="AEAAAA" w:themeColor="background2" w:themeShade="BF"/>
              </w:rPr>
              <w:id w:val="1263031621"/>
              <w:placeholder>
                <w:docPart w:val="2E7718FEE5260046B0237A09BFD58D85"/>
              </w:placeholder>
            </w:sdtPr>
            <w:sdtEndPr>
              <w:rPr>
                <w:color w:val="auto"/>
              </w:rPr>
            </w:sdtEndPr>
            <w:sdtContent>
              <w:p w14:paraId="69E9A32B" w14:textId="150A0C81" w:rsidR="009E007E" w:rsidRDefault="009E007E" w:rsidP="009E007E">
                <w:pPr>
                  <w:ind w:firstLine="705"/>
                  <w:rPr>
                    <w:color w:val="AEAAAA" w:themeColor="background2" w:themeShade="BF"/>
                  </w:rPr>
                </w:pPr>
                <w:r>
                  <w:rPr>
                    <w:color w:val="AEAAAA" w:themeColor="background2" w:themeShade="BF"/>
                  </w:rPr>
                  <w:t>SUMMARY</w:t>
                </w:r>
              </w:p>
              <w:p w14:paraId="50DF88F0" w14:textId="2D6EFD37" w:rsidR="008F0740" w:rsidRPr="00DB74E1" w:rsidRDefault="009E007E" w:rsidP="00612DFB">
                <w:pPr>
                  <w:ind w:firstLine="705"/>
                  <w:rPr>
                    <w:color w:val="808080"/>
                  </w:rPr>
                </w:pPr>
                <w:r w:rsidRPr="009E007E">
                  <w:rPr>
                    <w:color w:val="000000" w:themeColor="text1"/>
                  </w:rPr>
                  <w:t xml:space="preserve">I’ve done this type of project before, but it was a good refresher because it is crucial in static analysis. I think this assignment was fun to do in pseudocode because it was done on paper, versus most of our coding assignments being done on text editors. The easiest part was the input of the program, the hardest part was figuring out </w:t>
                </w:r>
                <w:r w:rsidR="00612DFB">
                  <w:rPr>
                    <w:color w:val="000000" w:themeColor="text1"/>
                  </w:rPr>
                  <w:t>the two cases.</w:t>
                </w:r>
              </w:p>
            </w:sdtContent>
          </w:sdt>
        </w:tc>
      </w:tr>
      <w:tr w:rsidR="008F0740" w14:paraId="7DA3AEE7" w14:textId="77777777" w:rsidTr="008F0740">
        <w:trPr>
          <w:gridAfter w:val="1"/>
          <w:wAfter w:w="16" w:type="dxa"/>
          <w:trHeight w:val="3050"/>
        </w:trPr>
        <w:tc>
          <w:tcPr>
            <w:tcW w:w="9350" w:type="dxa"/>
            <w:gridSpan w:val="2"/>
          </w:tcPr>
          <w:p w14:paraId="3B23C2EC" w14:textId="77777777" w:rsidR="008F0740" w:rsidRDefault="008F0740">
            <w:pPr>
              <w:rPr>
                <w:sz w:val="52"/>
              </w:rPr>
            </w:pPr>
            <w:r w:rsidRPr="008F0740">
              <w:rPr>
                <w:sz w:val="52"/>
              </w:rPr>
              <w:t>The work submitted is my own and I have not bent nor broken the Honor Code.</w:t>
            </w:r>
          </w:p>
          <w:p w14:paraId="33F94A49" w14:textId="05AE2970" w:rsidR="008F0740" w:rsidRPr="008F0740" w:rsidRDefault="008F0740">
            <w:r w:rsidRPr="001B45E4">
              <w:rPr>
                <w:sz w:val="56"/>
                <w:u w:val="single"/>
              </w:rPr>
              <w:t xml:space="preserve">X     </w:t>
            </w:r>
            <w:proofErr w:type="spellStart"/>
            <w:r w:rsidR="001B45E4" w:rsidRPr="001B45E4">
              <w:rPr>
                <w:sz w:val="56"/>
                <w:u w:val="single"/>
              </w:rPr>
              <w:t>Jad</w:t>
            </w:r>
            <w:proofErr w:type="spellEnd"/>
            <w:r w:rsidR="001B45E4" w:rsidRPr="001B45E4">
              <w:rPr>
                <w:sz w:val="56"/>
                <w:u w:val="single"/>
              </w:rPr>
              <w:t xml:space="preserve"> </w:t>
            </w:r>
            <w:proofErr w:type="spellStart"/>
            <w:r w:rsidR="001B45E4" w:rsidRPr="001B45E4">
              <w:rPr>
                <w:sz w:val="56"/>
                <w:u w:val="single"/>
              </w:rPr>
              <w:t>Zeineddine</w:t>
            </w:r>
            <w:proofErr w:type="spellEnd"/>
            <w:r w:rsidRPr="001B45E4">
              <w:rPr>
                <w:sz w:val="56"/>
                <w:u w:val="single"/>
              </w:rPr>
              <w:t xml:space="preserve">                                </w:t>
            </w:r>
          </w:p>
        </w:tc>
      </w:tr>
      <w:tr w:rsidR="002F6240" w14:paraId="78FE204A" w14:textId="77777777" w:rsidTr="00274ABA">
        <w:trPr>
          <w:trHeight w:val="1629"/>
        </w:trPr>
        <w:tc>
          <w:tcPr>
            <w:tcW w:w="2782" w:type="dxa"/>
          </w:tcPr>
          <w:p w14:paraId="0B79D2B3" w14:textId="77777777" w:rsidR="002F6240" w:rsidRPr="002F6240" w:rsidRDefault="002F6240" w:rsidP="002F6240">
            <w:r>
              <w:lastRenderedPageBreak/>
              <w:t>Does the program compile without errors?</w:t>
            </w:r>
          </w:p>
        </w:tc>
        <w:sdt>
          <w:sdtPr>
            <w:id w:val="-2071251391"/>
            <w:placeholder>
              <w:docPart w:val="9FD6F2C57FCC5947AC7982E268143C2B"/>
            </w:placeholder>
          </w:sdtPr>
          <w:sdtEndPr/>
          <w:sdtContent>
            <w:tc>
              <w:tcPr>
                <w:tcW w:w="6576" w:type="dxa"/>
                <w:gridSpan w:val="2"/>
              </w:tcPr>
              <w:p w14:paraId="5B94DD64" w14:textId="77777777" w:rsidR="002F6240" w:rsidRDefault="00E75CA0" w:rsidP="00E75CA0">
                <w:pPr>
                  <w:tabs>
                    <w:tab w:val="left" w:pos="2835"/>
                  </w:tabs>
                </w:pPr>
                <w:r>
                  <w:t>N/a</w:t>
                </w:r>
              </w:p>
            </w:tc>
          </w:sdtContent>
        </w:sdt>
      </w:tr>
      <w:tr w:rsidR="002F6240" w14:paraId="216A025B" w14:textId="77777777" w:rsidTr="00274ABA">
        <w:trPr>
          <w:trHeight w:val="1629"/>
        </w:trPr>
        <w:tc>
          <w:tcPr>
            <w:tcW w:w="2782" w:type="dxa"/>
          </w:tcPr>
          <w:p w14:paraId="4829A45A" w14:textId="77777777" w:rsidR="002F6240" w:rsidRPr="002F6240" w:rsidRDefault="002F6240" w:rsidP="002F6240">
            <w:r>
              <w:t>Does the program compile without warnings?</w:t>
            </w:r>
          </w:p>
        </w:tc>
        <w:sdt>
          <w:sdtPr>
            <w:id w:val="-2143879809"/>
            <w:placeholder>
              <w:docPart w:val="9C6FD06F76DA1C4DA6EC253118BE3B0D"/>
            </w:placeholder>
          </w:sdtPr>
          <w:sdtEndPr/>
          <w:sdtContent>
            <w:tc>
              <w:tcPr>
                <w:tcW w:w="6576" w:type="dxa"/>
                <w:gridSpan w:val="2"/>
              </w:tcPr>
              <w:p w14:paraId="0092F913" w14:textId="77777777" w:rsidR="002F6240" w:rsidRDefault="00E75CA0" w:rsidP="00E75CA0">
                <w:pPr>
                  <w:tabs>
                    <w:tab w:val="left" w:pos="2835"/>
                  </w:tabs>
                </w:pPr>
                <w:r>
                  <w:t>N/a</w:t>
                </w:r>
              </w:p>
            </w:tc>
            <w:bookmarkStart w:id="0" w:name="_GoBack" w:displacedByCustomXml="next"/>
            <w:bookmarkEnd w:id="0" w:displacedByCustomXml="next"/>
          </w:sdtContent>
        </w:sdt>
      </w:tr>
      <w:tr w:rsidR="002F6240" w14:paraId="29DF5951" w14:textId="77777777" w:rsidTr="00274ABA">
        <w:trPr>
          <w:trHeight w:val="1629"/>
        </w:trPr>
        <w:tc>
          <w:tcPr>
            <w:tcW w:w="2782" w:type="dxa"/>
          </w:tcPr>
          <w:p w14:paraId="7AE9163A" w14:textId="77777777" w:rsidR="002F6240" w:rsidRDefault="002F6240" w:rsidP="002F6240">
            <w:pPr>
              <w:tabs>
                <w:tab w:val="left" w:pos="2835"/>
              </w:tabs>
            </w:pPr>
            <w:r>
              <w:t>Does the program run without crashing?</w:t>
            </w:r>
          </w:p>
        </w:tc>
        <w:sdt>
          <w:sdtPr>
            <w:id w:val="135921023"/>
            <w:placeholder>
              <w:docPart w:val="89DA76CF5473C044A1BA9077AB875F56"/>
            </w:placeholder>
          </w:sdtPr>
          <w:sdtEndPr/>
          <w:sdtContent>
            <w:tc>
              <w:tcPr>
                <w:tcW w:w="6576" w:type="dxa"/>
                <w:gridSpan w:val="2"/>
              </w:tcPr>
              <w:p w14:paraId="5B06AB1D" w14:textId="77777777" w:rsidR="002F6240" w:rsidRDefault="00E75CA0" w:rsidP="00E75CA0">
                <w:pPr>
                  <w:tabs>
                    <w:tab w:val="left" w:pos="2835"/>
                  </w:tabs>
                </w:pPr>
                <w:r>
                  <w:t>N/a</w:t>
                </w:r>
              </w:p>
            </w:tc>
          </w:sdtContent>
        </w:sdt>
      </w:tr>
      <w:tr w:rsidR="002F6240" w14:paraId="0ED6080C" w14:textId="77777777" w:rsidTr="00E75CA0">
        <w:trPr>
          <w:trHeight w:val="1674"/>
        </w:trPr>
        <w:tc>
          <w:tcPr>
            <w:tcW w:w="2782" w:type="dxa"/>
          </w:tcPr>
          <w:p w14:paraId="787253D6" w14:textId="77777777" w:rsidR="002F6240" w:rsidRDefault="002F6240" w:rsidP="002F6240">
            <w:pPr>
              <w:tabs>
                <w:tab w:val="left" w:pos="2835"/>
              </w:tabs>
            </w:pPr>
            <w:r>
              <w:t>Describe how you tested the program.</w:t>
            </w:r>
          </w:p>
        </w:tc>
        <w:sdt>
          <w:sdtPr>
            <w:id w:val="77714063"/>
            <w:placeholder>
              <w:docPart w:val="F3D48C4C3F88DC439B53F79363A5136F"/>
            </w:placeholder>
          </w:sdtPr>
          <w:sdtEndPr/>
          <w:sdtContent>
            <w:tc>
              <w:tcPr>
                <w:tcW w:w="6576" w:type="dxa"/>
                <w:gridSpan w:val="2"/>
              </w:tcPr>
              <w:p w14:paraId="550729A8" w14:textId="27602D02" w:rsidR="002F6240" w:rsidRDefault="00E75CA0" w:rsidP="00E75CA0">
                <w:pPr>
                  <w:tabs>
                    <w:tab w:val="left" w:pos="2835"/>
                  </w:tabs>
                </w:pPr>
                <w:r>
                  <w:t>Ran through with some test cases and end cases</w:t>
                </w:r>
                <w:r w:rsidR="00CD1500">
                  <w:t>.</w:t>
                </w:r>
              </w:p>
            </w:tc>
          </w:sdtContent>
        </w:sdt>
      </w:tr>
      <w:tr w:rsidR="002F6240" w14:paraId="5E7CEB7F" w14:textId="77777777" w:rsidTr="00274ABA">
        <w:trPr>
          <w:trHeight w:val="1629"/>
        </w:trPr>
        <w:tc>
          <w:tcPr>
            <w:tcW w:w="2782" w:type="dxa"/>
          </w:tcPr>
          <w:p w14:paraId="43FF6B0F" w14:textId="77777777" w:rsidR="002F6240" w:rsidRDefault="002F6240" w:rsidP="002F6240">
            <w:pPr>
              <w:tabs>
                <w:tab w:val="left" w:pos="2835"/>
              </w:tabs>
            </w:pPr>
            <w:r>
              <w:t xml:space="preserve">Describe the ways in which the program does </w:t>
            </w:r>
            <w:r>
              <w:rPr>
                <w:rStyle w:val="Emphasis"/>
              </w:rPr>
              <w:t>not</w:t>
            </w:r>
            <w:r>
              <w:t xml:space="preserve"> meet assignment's specifications.</w:t>
            </w:r>
          </w:p>
          <w:p w14:paraId="38BAE8DB" w14:textId="77777777" w:rsidR="002F6240" w:rsidRPr="002F6240" w:rsidRDefault="002F6240" w:rsidP="002F6240"/>
        </w:tc>
        <w:sdt>
          <w:sdtPr>
            <w:id w:val="-1316178902"/>
            <w:placeholder>
              <w:docPart w:val="8DF5832D48152A4EA331D278B9B5EAAA"/>
            </w:placeholder>
          </w:sdtPr>
          <w:sdtEndPr/>
          <w:sdtContent>
            <w:tc>
              <w:tcPr>
                <w:tcW w:w="6576" w:type="dxa"/>
                <w:gridSpan w:val="2"/>
              </w:tcPr>
              <w:p w14:paraId="7583DB31" w14:textId="5AAAA427" w:rsidR="002F6240" w:rsidRDefault="00E75CA0" w:rsidP="00E75CA0">
                <w:pPr>
                  <w:tabs>
                    <w:tab w:val="left" w:pos="2835"/>
                  </w:tabs>
                </w:pPr>
                <w:r>
                  <w:t>May not account for preconditions that involve user error</w:t>
                </w:r>
                <w:r w:rsidR="00CD1500">
                  <w:t>.</w:t>
                </w:r>
              </w:p>
            </w:tc>
          </w:sdtContent>
        </w:sdt>
      </w:tr>
      <w:tr w:rsidR="002F6240" w14:paraId="6912BCD3" w14:textId="77777777" w:rsidTr="00274ABA">
        <w:trPr>
          <w:trHeight w:val="1539"/>
        </w:trPr>
        <w:tc>
          <w:tcPr>
            <w:tcW w:w="2782" w:type="dxa"/>
          </w:tcPr>
          <w:p w14:paraId="79635B59" w14:textId="77777777" w:rsidR="002F6240" w:rsidRDefault="002F6240" w:rsidP="002F6240">
            <w:pPr>
              <w:tabs>
                <w:tab w:val="left" w:pos="2835"/>
              </w:tabs>
            </w:pPr>
            <w:r>
              <w:t>Describe all known and suspected bugs.</w:t>
            </w:r>
          </w:p>
        </w:tc>
        <w:sdt>
          <w:sdtPr>
            <w:id w:val="1454672492"/>
            <w:placeholder>
              <w:docPart w:val="A2FCCECE8C28A74080A3C2FCE23CB3B8"/>
            </w:placeholder>
          </w:sdtPr>
          <w:sdtEndPr/>
          <w:sdtContent>
            <w:tc>
              <w:tcPr>
                <w:tcW w:w="6576" w:type="dxa"/>
                <w:gridSpan w:val="2"/>
              </w:tcPr>
              <w:p w14:paraId="73B45AF7" w14:textId="5F684182" w:rsidR="002F6240" w:rsidRDefault="00E75CA0" w:rsidP="00E75CA0">
                <w:pPr>
                  <w:tabs>
                    <w:tab w:val="left" w:pos="2835"/>
                  </w:tabs>
                </w:pPr>
                <w:r>
                  <w:t>None known</w:t>
                </w:r>
                <w:r w:rsidR="00CD1500">
                  <w:t>.</w:t>
                </w:r>
              </w:p>
            </w:tc>
          </w:sdtContent>
        </w:sdt>
      </w:tr>
      <w:tr w:rsidR="002F6240" w14:paraId="475DBDD0" w14:textId="77777777" w:rsidTr="00274ABA">
        <w:trPr>
          <w:trHeight w:val="1629"/>
        </w:trPr>
        <w:tc>
          <w:tcPr>
            <w:tcW w:w="2782" w:type="dxa"/>
          </w:tcPr>
          <w:p w14:paraId="0EE2D7AD" w14:textId="77777777" w:rsidR="002F6240" w:rsidRDefault="002F6240" w:rsidP="002F6240">
            <w:pPr>
              <w:tabs>
                <w:tab w:val="left" w:pos="2835"/>
              </w:tabs>
            </w:pPr>
            <w:r>
              <w:t>Does the program run correctly?</w:t>
            </w:r>
          </w:p>
        </w:tc>
        <w:sdt>
          <w:sdtPr>
            <w:id w:val="1165356442"/>
            <w:placeholder>
              <w:docPart w:val="E85BA2558682524E8B4177404B2125F1"/>
            </w:placeholder>
          </w:sdtPr>
          <w:sdtEndPr/>
          <w:sdtContent>
            <w:tc>
              <w:tcPr>
                <w:tcW w:w="6576" w:type="dxa"/>
                <w:gridSpan w:val="2"/>
              </w:tcPr>
              <w:p w14:paraId="2F78C657" w14:textId="3DA61429" w:rsidR="002F6240" w:rsidRDefault="00E75CA0" w:rsidP="00E75CA0">
                <w:pPr>
                  <w:tabs>
                    <w:tab w:val="left" w:pos="2835"/>
                  </w:tabs>
                </w:pPr>
                <w:r>
                  <w:t>The program is pseudocode, and it designed to be, once implemented, correct</w:t>
                </w:r>
                <w:r w:rsidR="00CD1500">
                  <w:t>.</w:t>
                </w:r>
              </w:p>
            </w:tc>
          </w:sdtContent>
        </w:sdt>
      </w:tr>
    </w:tbl>
    <w:p w14:paraId="7247B5F7" w14:textId="77777777" w:rsidR="00BE5657" w:rsidRDefault="00BE5657" w:rsidP="002F6240">
      <w:pPr>
        <w:tabs>
          <w:tab w:val="left" w:pos="2835"/>
        </w:tabs>
      </w:pPr>
    </w:p>
    <w:p w14:paraId="092F0E1F" w14:textId="77777777" w:rsidR="00FE44E7" w:rsidRDefault="00FE44E7" w:rsidP="002F6240">
      <w:pPr>
        <w:tabs>
          <w:tab w:val="left" w:pos="2835"/>
        </w:tabs>
      </w:pPr>
    </w:p>
    <w:p w14:paraId="25A0FF3F" w14:textId="07641D35" w:rsidR="009F094D" w:rsidRPr="009F094D" w:rsidRDefault="009F094D" w:rsidP="002F6240">
      <w:pPr>
        <w:tabs>
          <w:tab w:val="left" w:pos="2835"/>
        </w:tabs>
        <w:rPr>
          <w:sz w:val="40"/>
        </w:rPr>
      </w:pPr>
      <w:r w:rsidRPr="009F094D">
        <w:rPr>
          <w:sz w:val="40"/>
        </w:rPr>
        <w:t>//</w:t>
      </w:r>
      <w:proofErr w:type="spellStart"/>
      <w:r w:rsidRPr="009F094D">
        <w:rPr>
          <w:sz w:val="40"/>
        </w:rPr>
        <w:t>str</w:t>
      </w:r>
      <w:proofErr w:type="spellEnd"/>
      <w:r w:rsidRPr="009F094D">
        <w:rPr>
          <w:sz w:val="40"/>
        </w:rPr>
        <w:t xml:space="preserve"> array of tokens [ “+”, ”3</w:t>
      </w:r>
      <w:proofErr w:type="gramStart"/>
      <w:r w:rsidRPr="009F094D">
        <w:rPr>
          <w:sz w:val="40"/>
        </w:rPr>
        <w:t>” ,</w:t>
      </w:r>
      <w:proofErr w:type="gramEnd"/>
      <w:r w:rsidRPr="009F094D">
        <w:rPr>
          <w:sz w:val="40"/>
        </w:rPr>
        <w:t xml:space="preserve"> ”1”]</w:t>
      </w:r>
    </w:p>
    <w:p w14:paraId="29FCF96E" w14:textId="6AD186DE" w:rsidR="00FE44E7" w:rsidRPr="009F094D" w:rsidRDefault="009F094D" w:rsidP="002F6240">
      <w:pPr>
        <w:tabs>
          <w:tab w:val="left" w:pos="2835"/>
        </w:tabs>
        <w:rPr>
          <w:sz w:val="40"/>
        </w:rPr>
      </w:pPr>
      <w:proofErr w:type="gramStart"/>
      <w:r>
        <w:rPr>
          <w:sz w:val="40"/>
        </w:rPr>
        <w:t>String[</w:t>
      </w:r>
      <w:proofErr w:type="gramEnd"/>
      <w:r>
        <w:rPr>
          <w:sz w:val="40"/>
        </w:rPr>
        <w:t xml:space="preserve">] </w:t>
      </w:r>
      <w:proofErr w:type="spellStart"/>
      <w:r>
        <w:rPr>
          <w:sz w:val="40"/>
        </w:rPr>
        <w:t>str</w:t>
      </w:r>
      <w:proofErr w:type="spellEnd"/>
    </w:p>
    <w:p w14:paraId="29093AEB" w14:textId="5DB63D13" w:rsidR="002F64C6" w:rsidRPr="009F094D" w:rsidRDefault="009F094D" w:rsidP="002F6240">
      <w:pPr>
        <w:tabs>
          <w:tab w:val="left" w:pos="2835"/>
        </w:tabs>
        <w:rPr>
          <w:sz w:val="40"/>
        </w:rPr>
      </w:pPr>
      <w:r>
        <w:rPr>
          <w:sz w:val="40"/>
        </w:rPr>
        <w:t xml:space="preserve">Stack </w:t>
      </w:r>
      <w:proofErr w:type="spellStart"/>
      <w:r>
        <w:rPr>
          <w:sz w:val="40"/>
        </w:rPr>
        <w:t>numStack</w:t>
      </w:r>
      <w:proofErr w:type="spellEnd"/>
    </w:p>
    <w:p w14:paraId="691C6313" w14:textId="2760D1CB" w:rsidR="002F64C6" w:rsidRPr="009F094D" w:rsidRDefault="002F64C6" w:rsidP="002F6240">
      <w:pPr>
        <w:tabs>
          <w:tab w:val="left" w:pos="2835"/>
        </w:tabs>
        <w:rPr>
          <w:sz w:val="40"/>
        </w:rPr>
      </w:pPr>
      <w:proofErr w:type="gramStart"/>
      <w:r w:rsidRPr="009F094D">
        <w:rPr>
          <w:sz w:val="40"/>
        </w:rPr>
        <w:t>For(</w:t>
      </w:r>
      <w:proofErr w:type="spellStart"/>
      <w:proofErr w:type="gramEnd"/>
      <w:r w:rsidRPr="009F094D">
        <w:rPr>
          <w:sz w:val="40"/>
        </w:rPr>
        <w:t>int</w:t>
      </w:r>
      <w:proofErr w:type="spellEnd"/>
      <w:r w:rsidRPr="009F094D">
        <w:rPr>
          <w:sz w:val="40"/>
        </w:rPr>
        <w:t xml:space="preserve"> I = </w:t>
      </w:r>
      <w:proofErr w:type="spellStart"/>
      <w:r w:rsidRPr="009F094D">
        <w:rPr>
          <w:sz w:val="40"/>
        </w:rPr>
        <w:t>str.length</w:t>
      </w:r>
      <w:proofErr w:type="spellEnd"/>
      <w:r w:rsidRPr="009F094D">
        <w:rPr>
          <w:sz w:val="40"/>
        </w:rPr>
        <w:t xml:space="preserve">()-1; I &gt; 0 ; </w:t>
      </w:r>
      <w:proofErr w:type="spellStart"/>
      <w:r w:rsidRPr="009F094D">
        <w:rPr>
          <w:sz w:val="40"/>
        </w:rPr>
        <w:t>i</w:t>
      </w:r>
      <w:proofErr w:type="spellEnd"/>
      <w:r w:rsidRPr="009F094D">
        <w:rPr>
          <w:sz w:val="40"/>
        </w:rPr>
        <w:t>--){</w:t>
      </w:r>
    </w:p>
    <w:p w14:paraId="384B2E9B" w14:textId="19F7B89F" w:rsidR="002F64C6" w:rsidRPr="009F094D" w:rsidRDefault="009F094D" w:rsidP="002F6240">
      <w:pPr>
        <w:tabs>
          <w:tab w:val="left" w:pos="2835"/>
        </w:tabs>
        <w:rPr>
          <w:sz w:val="40"/>
        </w:rPr>
      </w:pPr>
      <w:r w:rsidRPr="009F094D">
        <w:rPr>
          <w:sz w:val="40"/>
        </w:rPr>
        <w:tab/>
      </w:r>
      <w:r w:rsidR="002F64C6" w:rsidRPr="009F094D">
        <w:rPr>
          <w:sz w:val="40"/>
        </w:rPr>
        <w:t>If(</w:t>
      </w:r>
      <w:proofErr w:type="spellStart"/>
      <w:r w:rsidR="002F64C6" w:rsidRPr="009F094D">
        <w:rPr>
          <w:sz w:val="40"/>
        </w:rPr>
        <w:t>str</w:t>
      </w:r>
      <w:proofErr w:type="spellEnd"/>
      <w:r w:rsidR="002F64C6" w:rsidRPr="009F094D">
        <w:rPr>
          <w:sz w:val="40"/>
        </w:rPr>
        <w:t>[</w:t>
      </w:r>
      <w:proofErr w:type="spellStart"/>
      <w:r w:rsidR="002F64C6" w:rsidRPr="009F094D">
        <w:rPr>
          <w:sz w:val="40"/>
        </w:rPr>
        <w:t>i</w:t>
      </w:r>
      <w:proofErr w:type="spellEnd"/>
      <w:r w:rsidR="002F64C6" w:rsidRPr="009F094D">
        <w:rPr>
          <w:sz w:val="40"/>
        </w:rPr>
        <w:t>] == “+” or “</w:t>
      </w:r>
      <w:r w:rsidRPr="009F094D">
        <w:rPr>
          <w:sz w:val="40"/>
        </w:rPr>
        <w:t xml:space="preserve">/” </w:t>
      </w:r>
      <w:proofErr w:type="spellStart"/>
      <w:r w:rsidRPr="009F094D">
        <w:rPr>
          <w:sz w:val="40"/>
        </w:rPr>
        <w:t>or</w:t>
      </w:r>
      <w:proofErr w:type="spellEnd"/>
      <w:r w:rsidRPr="009F094D">
        <w:rPr>
          <w:sz w:val="40"/>
        </w:rPr>
        <w:t xml:space="preserve"> “</w:t>
      </w:r>
      <w:proofErr w:type="gramStart"/>
      <w:r w:rsidRPr="009F094D">
        <w:rPr>
          <w:sz w:val="40"/>
        </w:rPr>
        <w:t>-“ or</w:t>
      </w:r>
      <w:proofErr w:type="gramEnd"/>
      <w:r w:rsidRPr="009F094D">
        <w:rPr>
          <w:sz w:val="40"/>
        </w:rPr>
        <w:t xml:space="preserve"> “*”){</w:t>
      </w:r>
    </w:p>
    <w:p w14:paraId="61DFD66B" w14:textId="73B3BA02" w:rsidR="009F094D" w:rsidRPr="009F094D" w:rsidRDefault="009F094D" w:rsidP="002F6240">
      <w:pPr>
        <w:tabs>
          <w:tab w:val="left" w:pos="2835"/>
        </w:tabs>
        <w:rPr>
          <w:sz w:val="40"/>
        </w:rPr>
      </w:pPr>
      <w:r w:rsidRPr="009F094D">
        <w:rPr>
          <w:sz w:val="40"/>
        </w:rPr>
        <w:tab/>
      </w:r>
      <w:r w:rsidRPr="009F094D">
        <w:rPr>
          <w:sz w:val="40"/>
        </w:rPr>
        <w:tab/>
      </w:r>
      <w:r w:rsidRPr="009F094D">
        <w:rPr>
          <w:sz w:val="40"/>
        </w:rPr>
        <w:tab/>
      </w:r>
      <w:proofErr w:type="spellStart"/>
      <w:r w:rsidRPr="009F094D">
        <w:rPr>
          <w:sz w:val="40"/>
        </w:rPr>
        <w:t>Int</w:t>
      </w:r>
      <w:proofErr w:type="spellEnd"/>
      <w:r w:rsidRPr="009F094D">
        <w:rPr>
          <w:sz w:val="40"/>
        </w:rPr>
        <w:t xml:space="preserve"> num1 = </w:t>
      </w:r>
      <w:proofErr w:type="spellStart"/>
      <w:proofErr w:type="gramStart"/>
      <w:r w:rsidRPr="009F094D">
        <w:rPr>
          <w:sz w:val="40"/>
        </w:rPr>
        <w:t>numStack.pop</w:t>
      </w:r>
      <w:proofErr w:type="spellEnd"/>
      <w:r w:rsidRPr="009F094D">
        <w:rPr>
          <w:sz w:val="40"/>
        </w:rPr>
        <w:t>(</w:t>
      </w:r>
      <w:proofErr w:type="gramEnd"/>
      <w:r w:rsidRPr="009F094D">
        <w:rPr>
          <w:sz w:val="40"/>
        </w:rPr>
        <w:t>)</w:t>
      </w:r>
    </w:p>
    <w:p w14:paraId="4447C23C" w14:textId="66B5B58C" w:rsidR="009F094D" w:rsidRPr="009F094D" w:rsidRDefault="009F094D" w:rsidP="002F6240">
      <w:pPr>
        <w:tabs>
          <w:tab w:val="left" w:pos="2835"/>
        </w:tabs>
        <w:rPr>
          <w:sz w:val="40"/>
        </w:rPr>
      </w:pPr>
      <w:r w:rsidRPr="009F094D">
        <w:rPr>
          <w:sz w:val="40"/>
        </w:rPr>
        <w:tab/>
      </w:r>
      <w:r w:rsidRPr="009F094D">
        <w:rPr>
          <w:sz w:val="40"/>
        </w:rPr>
        <w:tab/>
      </w:r>
      <w:r w:rsidRPr="009F094D">
        <w:rPr>
          <w:sz w:val="40"/>
        </w:rPr>
        <w:tab/>
      </w:r>
      <w:proofErr w:type="spellStart"/>
      <w:r w:rsidRPr="009F094D">
        <w:rPr>
          <w:sz w:val="40"/>
        </w:rPr>
        <w:t>Int</w:t>
      </w:r>
      <w:proofErr w:type="spellEnd"/>
      <w:r w:rsidRPr="009F094D">
        <w:rPr>
          <w:sz w:val="40"/>
        </w:rPr>
        <w:t xml:space="preserve"> num2 = </w:t>
      </w:r>
      <w:proofErr w:type="spellStart"/>
      <w:proofErr w:type="gramStart"/>
      <w:r w:rsidRPr="009F094D">
        <w:rPr>
          <w:sz w:val="40"/>
        </w:rPr>
        <w:t>numStack.pop</w:t>
      </w:r>
      <w:proofErr w:type="spellEnd"/>
      <w:r w:rsidRPr="009F094D">
        <w:rPr>
          <w:sz w:val="40"/>
        </w:rPr>
        <w:t>(</w:t>
      </w:r>
      <w:proofErr w:type="gramEnd"/>
      <w:r w:rsidRPr="009F094D">
        <w:rPr>
          <w:sz w:val="40"/>
        </w:rPr>
        <w:t>)</w:t>
      </w:r>
    </w:p>
    <w:p w14:paraId="398CC7EB" w14:textId="0DB5511E" w:rsidR="009F094D" w:rsidRPr="009F094D" w:rsidRDefault="009F094D" w:rsidP="002F6240">
      <w:pPr>
        <w:tabs>
          <w:tab w:val="left" w:pos="2835"/>
        </w:tabs>
        <w:rPr>
          <w:sz w:val="40"/>
        </w:rPr>
      </w:pPr>
      <w:r w:rsidRPr="009F094D">
        <w:rPr>
          <w:sz w:val="40"/>
        </w:rPr>
        <w:tab/>
      </w:r>
      <w:r w:rsidRPr="009F094D">
        <w:rPr>
          <w:sz w:val="40"/>
        </w:rPr>
        <w:tab/>
      </w:r>
      <w:r w:rsidRPr="009F094D">
        <w:rPr>
          <w:sz w:val="40"/>
        </w:rPr>
        <w:tab/>
      </w:r>
      <w:proofErr w:type="spellStart"/>
      <w:r w:rsidRPr="009F094D">
        <w:rPr>
          <w:sz w:val="40"/>
        </w:rPr>
        <w:t>Int</w:t>
      </w:r>
      <w:proofErr w:type="spellEnd"/>
      <w:r w:rsidRPr="009F094D">
        <w:rPr>
          <w:sz w:val="40"/>
        </w:rPr>
        <w:t xml:space="preserve"> equal = num1 + </w:t>
      </w:r>
      <w:proofErr w:type="spellStart"/>
      <w:r w:rsidRPr="009F094D">
        <w:rPr>
          <w:sz w:val="40"/>
        </w:rPr>
        <w:t>str</w:t>
      </w:r>
      <w:proofErr w:type="spellEnd"/>
      <w:r w:rsidRPr="009F094D">
        <w:rPr>
          <w:sz w:val="40"/>
        </w:rPr>
        <w:t>[</w:t>
      </w:r>
      <w:proofErr w:type="spellStart"/>
      <w:r w:rsidRPr="009F094D">
        <w:rPr>
          <w:sz w:val="40"/>
        </w:rPr>
        <w:t>i</w:t>
      </w:r>
      <w:proofErr w:type="spellEnd"/>
      <w:r w:rsidRPr="009F094D">
        <w:rPr>
          <w:sz w:val="40"/>
        </w:rPr>
        <w:t>] + num2</w:t>
      </w:r>
    </w:p>
    <w:p w14:paraId="7FF5AE0E" w14:textId="57856887" w:rsidR="009F094D" w:rsidRPr="009F094D" w:rsidRDefault="009F094D" w:rsidP="002F6240">
      <w:pPr>
        <w:tabs>
          <w:tab w:val="left" w:pos="2835"/>
        </w:tabs>
        <w:rPr>
          <w:sz w:val="40"/>
        </w:rPr>
      </w:pPr>
      <w:r w:rsidRPr="009F094D">
        <w:rPr>
          <w:sz w:val="40"/>
        </w:rPr>
        <w:tab/>
      </w:r>
      <w:r w:rsidRPr="009F094D">
        <w:rPr>
          <w:sz w:val="40"/>
        </w:rPr>
        <w:tab/>
      </w:r>
      <w:r w:rsidRPr="009F094D">
        <w:rPr>
          <w:sz w:val="40"/>
        </w:rPr>
        <w:tab/>
      </w:r>
      <w:proofErr w:type="spellStart"/>
      <w:r w:rsidRPr="009F094D">
        <w:rPr>
          <w:sz w:val="40"/>
        </w:rPr>
        <w:t>numStack.push</w:t>
      </w:r>
      <w:proofErr w:type="spellEnd"/>
      <w:r w:rsidRPr="009F094D">
        <w:rPr>
          <w:sz w:val="40"/>
        </w:rPr>
        <w:t>(equal)</w:t>
      </w:r>
    </w:p>
    <w:p w14:paraId="1AF30E29" w14:textId="79730E49" w:rsidR="009F094D" w:rsidRPr="009F094D" w:rsidRDefault="009F094D" w:rsidP="002F6240">
      <w:pPr>
        <w:tabs>
          <w:tab w:val="left" w:pos="2835"/>
        </w:tabs>
        <w:rPr>
          <w:sz w:val="40"/>
        </w:rPr>
      </w:pPr>
      <w:r w:rsidRPr="009F094D">
        <w:rPr>
          <w:sz w:val="40"/>
        </w:rPr>
        <w:tab/>
        <w:t>}</w:t>
      </w:r>
    </w:p>
    <w:p w14:paraId="6402B923" w14:textId="2DB73002" w:rsidR="009F094D" w:rsidRPr="009F094D" w:rsidRDefault="009F094D" w:rsidP="002F6240">
      <w:pPr>
        <w:tabs>
          <w:tab w:val="left" w:pos="2835"/>
        </w:tabs>
        <w:rPr>
          <w:sz w:val="40"/>
        </w:rPr>
      </w:pPr>
      <w:r w:rsidRPr="009F094D">
        <w:rPr>
          <w:sz w:val="40"/>
        </w:rPr>
        <w:tab/>
      </w:r>
      <w:proofErr w:type="gramStart"/>
      <w:r w:rsidRPr="009F094D">
        <w:rPr>
          <w:sz w:val="40"/>
        </w:rPr>
        <w:t>else{</w:t>
      </w:r>
      <w:proofErr w:type="gramEnd"/>
    </w:p>
    <w:p w14:paraId="514B9E77" w14:textId="4DF80D17" w:rsidR="009F094D" w:rsidRPr="009F094D" w:rsidRDefault="009F094D" w:rsidP="002F6240">
      <w:pPr>
        <w:tabs>
          <w:tab w:val="left" w:pos="2835"/>
        </w:tabs>
        <w:rPr>
          <w:sz w:val="40"/>
        </w:rPr>
      </w:pPr>
      <w:r w:rsidRPr="009F094D">
        <w:rPr>
          <w:sz w:val="40"/>
        </w:rPr>
        <w:tab/>
      </w:r>
      <w:r w:rsidRPr="009F094D">
        <w:rPr>
          <w:sz w:val="40"/>
        </w:rPr>
        <w:tab/>
      </w:r>
      <w:r w:rsidRPr="009F094D">
        <w:rPr>
          <w:sz w:val="40"/>
        </w:rPr>
        <w:tab/>
      </w:r>
      <w:proofErr w:type="spellStart"/>
      <w:r w:rsidRPr="009F094D">
        <w:rPr>
          <w:sz w:val="40"/>
        </w:rPr>
        <w:t>numStack.push</w:t>
      </w:r>
      <w:proofErr w:type="spellEnd"/>
      <w:r w:rsidRPr="009F094D">
        <w:rPr>
          <w:sz w:val="40"/>
        </w:rPr>
        <w:t>(</w:t>
      </w:r>
      <w:proofErr w:type="spellStart"/>
      <w:r w:rsidRPr="009F094D">
        <w:rPr>
          <w:sz w:val="40"/>
        </w:rPr>
        <w:t>str</w:t>
      </w:r>
      <w:proofErr w:type="spellEnd"/>
      <w:r w:rsidRPr="009F094D">
        <w:rPr>
          <w:sz w:val="40"/>
        </w:rPr>
        <w:t>[</w:t>
      </w:r>
      <w:proofErr w:type="spellStart"/>
      <w:r w:rsidRPr="009F094D">
        <w:rPr>
          <w:sz w:val="40"/>
        </w:rPr>
        <w:t>i</w:t>
      </w:r>
      <w:proofErr w:type="spellEnd"/>
      <w:r w:rsidRPr="009F094D">
        <w:rPr>
          <w:sz w:val="40"/>
        </w:rPr>
        <w:t>])</w:t>
      </w:r>
    </w:p>
    <w:p w14:paraId="3407E3B4" w14:textId="3DD9885F" w:rsidR="009F094D" w:rsidRPr="009F094D" w:rsidRDefault="009F094D" w:rsidP="002F6240">
      <w:pPr>
        <w:tabs>
          <w:tab w:val="left" w:pos="2835"/>
        </w:tabs>
        <w:rPr>
          <w:sz w:val="40"/>
        </w:rPr>
      </w:pPr>
      <w:r w:rsidRPr="009F094D">
        <w:rPr>
          <w:sz w:val="40"/>
        </w:rPr>
        <w:tab/>
        <w:t>}</w:t>
      </w:r>
    </w:p>
    <w:p w14:paraId="55C2A5D5" w14:textId="60341626" w:rsidR="002F64C6" w:rsidRPr="009F094D" w:rsidRDefault="009F094D" w:rsidP="002F6240">
      <w:pPr>
        <w:tabs>
          <w:tab w:val="left" w:pos="2835"/>
        </w:tabs>
        <w:rPr>
          <w:sz w:val="40"/>
        </w:rPr>
      </w:pPr>
      <w:r w:rsidRPr="009F094D">
        <w:rPr>
          <w:sz w:val="40"/>
        </w:rPr>
        <w:t>}</w:t>
      </w:r>
    </w:p>
    <w:p w14:paraId="1682CD72" w14:textId="649B3734" w:rsidR="009F094D" w:rsidRPr="009F094D" w:rsidRDefault="009F094D" w:rsidP="002F6240">
      <w:pPr>
        <w:tabs>
          <w:tab w:val="left" w:pos="2835"/>
        </w:tabs>
        <w:rPr>
          <w:sz w:val="40"/>
        </w:rPr>
      </w:pPr>
      <w:r w:rsidRPr="009F094D">
        <w:rPr>
          <w:sz w:val="40"/>
        </w:rPr>
        <w:t xml:space="preserve">return </w:t>
      </w:r>
      <w:proofErr w:type="spellStart"/>
      <w:proofErr w:type="gramStart"/>
      <w:r w:rsidRPr="009F094D">
        <w:rPr>
          <w:sz w:val="40"/>
        </w:rPr>
        <w:t>numStack.pop</w:t>
      </w:r>
      <w:proofErr w:type="spellEnd"/>
      <w:r w:rsidRPr="009F094D">
        <w:rPr>
          <w:sz w:val="40"/>
        </w:rPr>
        <w:t>(</w:t>
      </w:r>
      <w:proofErr w:type="gramEnd"/>
      <w:r w:rsidRPr="009F094D">
        <w:rPr>
          <w:sz w:val="40"/>
        </w:rPr>
        <w:t>)</w:t>
      </w:r>
    </w:p>
    <w:sectPr w:rsidR="009F094D" w:rsidRPr="009F094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F5316" w14:textId="77777777" w:rsidR="00805B62" w:rsidRDefault="00805B62" w:rsidP="00FA44B4">
      <w:pPr>
        <w:spacing w:after="0" w:line="240" w:lineRule="auto"/>
      </w:pPr>
      <w:r>
        <w:separator/>
      </w:r>
    </w:p>
  </w:endnote>
  <w:endnote w:type="continuationSeparator" w:id="0">
    <w:p w14:paraId="3E37D12E" w14:textId="77777777" w:rsidR="00805B62" w:rsidRDefault="00805B62" w:rsidP="00FA4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C8E90" w14:textId="77777777" w:rsidR="00805B62" w:rsidRDefault="00805B62" w:rsidP="00FA44B4">
      <w:pPr>
        <w:spacing w:after="0" w:line="240" w:lineRule="auto"/>
      </w:pPr>
      <w:r>
        <w:separator/>
      </w:r>
    </w:p>
  </w:footnote>
  <w:footnote w:type="continuationSeparator" w:id="0">
    <w:p w14:paraId="5BBE4BAA" w14:textId="77777777" w:rsidR="00805B62" w:rsidRDefault="00805B62" w:rsidP="00FA44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6C616" w14:textId="77777777" w:rsidR="00487649" w:rsidRDefault="00E75CA0" w:rsidP="00FA44B4">
    <w:pPr>
      <w:pStyle w:val="Header"/>
      <w:jc w:val="right"/>
    </w:pPr>
    <w:proofErr w:type="spellStart"/>
    <w:r>
      <w:t>Jad</w:t>
    </w:r>
    <w:proofErr w:type="spellEnd"/>
    <w:r>
      <w:t xml:space="preserve"> </w:t>
    </w:r>
    <w:proofErr w:type="spellStart"/>
    <w:r>
      <w:t>Zeineddine</w:t>
    </w:r>
    <w:proofErr w:type="spellEnd"/>
  </w:p>
  <w:p w14:paraId="121A0A18" w14:textId="77777777" w:rsidR="00487649" w:rsidRDefault="00487649" w:rsidP="00FA44B4">
    <w:pPr>
      <w:pStyle w:val="Header"/>
      <w:jc w:val="right"/>
    </w:pPr>
    <w:r>
      <w:t>COP3530</w:t>
    </w:r>
  </w:p>
  <w:p w14:paraId="0C01F4DE" w14:textId="3DB852AA" w:rsidR="00487649" w:rsidRDefault="00E953A3" w:rsidP="00FA44B4">
    <w:pPr>
      <w:pStyle w:val="Header"/>
      <w:jc w:val="right"/>
    </w:pPr>
    <w:r>
      <w:t>23HC</w:t>
    </w:r>
  </w:p>
  <w:sdt>
    <w:sdtPr>
      <w:id w:val="-1587062481"/>
      <w:placeholder>
        <w:docPart w:val="6FC42546F810DE4FA114E794BBB5EADB"/>
      </w:placeholder>
      <w:date w:fullDate="2017-09-13T00:00:00Z">
        <w:dateFormat w:val="M/d/yyyy"/>
        <w:lid w:val="en-US"/>
        <w:storeMappedDataAs w:val="dateTime"/>
        <w:calendar w:val="gregorian"/>
      </w:date>
    </w:sdtPr>
    <w:sdtEndPr/>
    <w:sdtContent>
      <w:p w14:paraId="421B9A53" w14:textId="77777777" w:rsidR="00487649" w:rsidRDefault="00E75CA0" w:rsidP="00FA44B4">
        <w:pPr>
          <w:pStyle w:val="Header"/>
          <w:jc w:val="right"/>
        </w:pPr>
        <w:r>
          <w:t>9/13/2017</w:t>
        </w:r>
      </w:p>
    </w:sdtContent>
  </w:sdt>
  <w:p w14:paraId="37FC4C67" w14:textId="77777777" w:rsidR="00487649" w:rsidRDefault="00487649" w:rsidP="00FA44B4">
    <w:pPr>
      <w:pStyle w:val="Header"/>
      <w:jc w:val="right"/>
    </w:pPr>
    <w:r>
      <w:t xml:space="preserve">HW </w:t>
    </w:r>
    <w:sdt>
      <w:sdtPr>
        <w:id w:val="-1215190373"/>
        <w:placeholder>
          <w:docPart w:val="F34D1449BB6AE140BE0A558BBBE16256"/>
        </w:placeholder>
      </w:sdtPr>
      <w:sdtEndPr/>
      <w:sdtContent>
        <w:r w:rsidR="00E75CA0">
          <w:t>2</w:t>
        </w:r>
      </w:sdtContent>
    </w:sdt>
  </w:p>
  <w:p w14:paraId="650BD49F" w14:textId="77777777" w:rsidR="00487649" w:rsidRDefault="00487649" w:rsidP="00FA44B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CA0"/>
    <w:rsid w:val="001B45E4"/>
    <w:rsid w:val="00274ABA"/>
    <w:rsid w:val="002F6240"/>
    <w:rsid w:val="002F64C6"/>
    <w:rsid w:val="0034459F"/>
    <w:rsid w:val="00357F6F"/>
    <w:rsid w:val="00487649"/>
    <w:rsid w:val="00487AB2"/>
    <w:rsid w:val="00612DFB"/>
    <w:rsid w:val="00805B62"/>
    <w:rsid w:val="008F0740"/>
    <w:rsid w:val="009E007E"/>
    <w:rsid w:val="009F094D"/>
    <w:rsid w:val="00AD643F"/>
    <w:rsid w:val="00BE5657"/>
    <w:rsid w:val="00CD1500"/>
    <w:rsid w:val="00DB1C8C"/>
    <w:rsid w:val="00DB74E1"/>
    <w:rsid w:val="00E75CA0"/>
    <w:rsid w:val="00E953A3"/>
    <w:rsid w:val="00FA44B4"/>
    <w:rsid w:val="00FE44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D43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4B4"/>
  </w:style>
  <w:style w:type="paragraph" w:styleId="Footer">
    <w:name w:val="footer"/>
    <w:basedOn w:val="Normal"/>
    <w:link w:val="FooterChar"/>
    <w:uiPriority w:val="99"/>
    <w:unhideWhenUsed/>
    <w:rsid w:val="00FA4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4B4"/>
  </w:style>
  <w:style w:type="character" w:styleId="PlaceholderText">
    <w:name w:val="Placeholder Text"/>
    <w:basedOn w:val="DefaultParagraphFont"/>
    <w:uiPriority w:val="99"/>
    <w:semiHidden/>
    <w:rsid w:val="00DB1C8C"/>
    <w:rPr>
      <w:color w:val="808080"/>
    </w:rPr>
  </w:style>
  <w:style w:type="table" w:styleId="TableGrid">
    <w:name w:val="Table Grid"/>
    <w:aliases w:val="No Grid"/>
    <w:basedOn w:val="TableNormal"/>
    <w:uiPriority w:val="39"/>
    <w:rsid w:val="008F0740"/>
    <w:pPr>
      <w:spacing w:after="0" w:line="240" w:lineRule="auto"/>
    </w:p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NoGrid">
    <w:name w:val="No Grid+"/>
    <w:basedOn w:val="TableNormal"/>
    <w:uiPriority w:val="99"/>
    <w:rsid w:val="008F0740"/>
    <w:pPr>
      <w:spacing w:after="0" w:line="240" w:lineRule="auto"/>
    </w:pPr>
    <w:tblPr>
      <w:tblInd w:w="0" w:type="dxa"/>
      <w:tblCellMar>
        <w:top w:w="0" w:type="dxa"/>
        <w:left w:w="108" w:type="dxa"/>
        <w:bottom w:w="0" w:type="dxa"/>
        <w:right w:w="108" w:type="dxa"/>
      </w:tblCellMar>
    </w:tblPr>
  </w:style>
  <w:style w:type="character" w:styleId="Emphasis">
    <w:name w:val="Emphasis"/>
    <w:basedOn w:val="DefaultParagraphFont"/>
    <w:uiPriority w:val="20"/>
    <w:qFormat/>
    <w:rsid w:val="002F62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09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d/Downloads/COP3530%20HW%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7718FEE5260046B0237A09BFD58D85"/>
        <w:category>
          <w:name w:val="General"/>
          <w:gallery w:val="placeholder"/>
        </w:category>
        <w:types>
          <w:type w:val="bbPlcHdr"/>
        </w:types>
        <w:behaviors>
          <w:behavior w:val="content"/>
        </w:behaviors>
        <w:guid w:val="{0B20905A-6F08-D242-AFC4-4D27DEB22C60}"/>
      </w:docPartPr>
      <w:docPartBody>
        <w:p w:rsidR="00630677" w:rsidRDefault="005F5B62" w:rsidP="00357F6F">
          <w:pPr>
            <w:ind w:firstLine="705"/>
            <w:rPr>
              <w:color w:val="AEAAAA" w:themeColor="background2" w:themeShade="BF"/>
            </w:rPr>
          </w:pPr>
          <w:r>
            <w:rPr>
              <w:color w:val="AEAAAA" w:themeColor="background2" w:themeShade="BF"/>
            </w:rPr>
            <w:t>Enter Your Summary Here:</w:t>
          </w:r>
        </w:p>
        <w:p w:rsidR="00630677" w:rsidRPr="00DB74E1" w:rsidRDefault="005F5B62" w:rsidP="00357F6F">
          <w:pPr>
            <w:ind w:firstLine="705"/>
            <w:rPr>
              <w:color w:val="AEAAAA" w:themeColor="background2" w:themeShade="BF"/>
            </w:rPr>
          </w:pPr>
          <w:r w:rsidRPr="00DB74E1">
            <w:rPr>
              <w:color w:val="AEAAAA" w:themeColor="background2" w:themeShade="BF"/>
            </w:rPr>
            <w:t xml:space="preserve">Lorem ipsum dolor sit amet, ne duo persius nusquam mediocritatem. An tale aperiam pri, ei quod adhuc menandri cum, oblique tacimates nec te. Vel te omnesque hendrerit conceptam. Ex oratio lobortis sea, democritum </w:t>
          </w:r>
          <w:r w:rsidRPr="00DB74E1">
            <w:rPr>
              <w:color w:val="AEAAAA" w:themeColor="background2" w:themeShade="BF"/>
            </w:rPr>
            <w:t>definitiones ius an, adhuc perfecto has cu. Inermis petentium vis te.</w:t>
          </w:r>
        </w:p>
        <w:p w:rsidR="00630677" w:rsidRPr="00DB74E1" w:rsidRDefault="005F5B62" w:rsidP="00357F6F">
          <w:pPr>
            <w:ind w:firstLine="705"/>
            <w:rPr>
              <w:color w:val="AEAAAA" w:themeColor="background2" w:themeShade="BF"/>
            </w:rPr>
          </w:pPr>
        </w:p>
        <w:p w:rsidR="00630677" w:rsidRPr="00DB74E1" w:rsidRDefault="005F5B62" w:rsidP="00357F6F">
          <w:pPr>
            <w:ind w:firstLine="705"/>
            <w:rPr>
              <w:color w:val="AEAAAA" w:themeColor="background2" w:themeShade="BF"/>
            </w:rPr>
          </w:pPr>
          <w:r w:rsidRPr="00DB74E1">
            <w:rPr>
              <w:color w:val="AEAAAA" w:themeColor="background2" w:themeShade="BF"/>
            </w:rPr>
            <w:t>Alia dolore putant ei ius, sadipscing appellantur in eam. Cum ea wisi nullam nonumes, quo ne ipsum erroribus sadipscing. Possit minimum vituperatoribus nec ne, usu timeam invidunt tempo</w:t>
          </w:r>
          <w:r w:rsidRPr="00DB74E1">
            <w:rPr>
              <w:color w:val="AEAAAA" w:themeColor="background2" w:themeShade="BF"/>
            </w:rPr>
            <w:t>ribus at, errem sanctus has cu. Nonumes corpora est ne, mea luptatum appellantur ad. Vis ad atqui principes assueverit, eu minim dicam voluptatibus vel. Per temporibus disputando referrentur cu, erroribus urbanitas at usu. Nec choro menandri pericula ea.</w:t>
          </w:r>
        </w:p>
        <w:p w:rsidR="00630677" w:rsidRPr="00DB74E1" w:rsidRDefault="005F5B62" w:rsidP="00357F6F">
          <w:pPr>
            <w:ind w:firstLine="705"/>
            <w:rPr>
              <w:color w:val="AEAAAA" w:themeColor="background2" w:themeShade="BF"/>
            </w:rPr>
          </w:pPr>
        </w:p>
        <w:p w:rsidR="00630677" w:rsidRPr="00DB74E1" w:rsidRDefault="005F5B62" w:rsidP="00357F6F">
          <w:pPr>
            <w:ind w:firstLine="705"/>
            <w:rPr>
              <w:color w:val="AEAAAA" w:themeColor="background2" w:themeShade="BF"/>
            </w:rPr>
          </w:pPr>
          <w:r w:rsidRPr="00DB74E1">
            <w:rPr>
              <w:color w:val="AEAAAA" w:themeColor="background2" w:themeShade="BF"/>
            </w:rPr>
            <w:t>Cum eu perfecto adolescens, dicam fuisset pro id. Sed ne meis ludus, ei vim justo maiorum. Et vel tale inciderint, duo labitur meliore et. Duo numquam repudiare reprehendunt id.</w:t>
          </w:r>
        </w:p>
        <w:p w:rsidR="00630677" w:rsidRPr="00DB74E1" w:rsidRDefault="005F5B62" w:rsidP="00357F6F">
          <w:pPr>
            <w:ind w:firstLine="705"/>
            <w:rPr>
              <w:color w:val="AEAAAA" w:themeColor="background2" w:themeShade="BF"/>
            </w:rPr>
          </w:pPr>
        </w:p>
        <w:p w:rsidR="00630677" w:rsidRPr="00DB74E1" w:rsidRDefault="005F5B62" w:rsidP="00357F6F">
          <w:pPr>
            <w:ind w:firstLine="705"/>
            <w:rPr>
              <w:color w:val="AEAAAA" w:themeColor="background2" w:themeShade="BF"/>
            </w:rPr>
          </w:pPr>
          <w:r w:rsidRPr="00DB74E1">
            <w:rPr>
              <w:color w:val="AEAAAA" w:themeColor="background2" w:themeShade="BF"/>
            </w:rPr>
            <w:t>Ut has erat posse. Eu omnis accusata mel. Mazim dicam percipit no has, suas s</w:t>
          </w:r>
          <w:r w:rsidRPr="00DB74E1">
            <w:rPr>
              <w:color w:val="AEAAAA" w:themeColor="background2" w:themeShade="BF"/>
            </w:rPr>
            <w:t>cripta admodum pro te. Commodo molestie pertinax eum et, ne velit novum laboramus vim. Ne ipsum dicam cum, purto numquam ius in. Et putant eleifend est, vide viris mediocrem ex qui. Cu homero habemus per.</w:t>
          </w:r>
        </w:p>
        <w:p w:rsidR="00630677" w:rsidRPr="00DB74E1" w:rsidRDefault="005F5B62" w:rsidP="00357F6F">
          <w:pPr>
            <w:ind w:firstLine="705"/>
            <w:rPr>
              <w:color w:val="AEAAAA" w:themeColor="background2" w:themeShade="BF"/>
            </w:rPr>
          </w:pPr>
        </w:p>
        <w:p w:rsidR="00630677" w:rsidRPr="00DB74E1" w:rsidRDefault="005F5B62" w:rsidP="00357F6F">
          <w:pPr>
            <w:ind w:firstLine="705"/>
            <w:rPr>
              <w:color w:val="AEAAAA" w:themeColor="background2" w:themeShade="BF"/>
            </w:rPr>
          </w:pPr>
          <w:r w:rsidRPr="00DB74E1">
            <w:rPr>
              <w:color w:val="AEAAAA" w:themeColor="background2" w:themeShade="BF"/>
            </w:rPr>
            <w:t>Ut quidam deserunt sea, cum ridens intellegat conc</w:t>
          </w:r>
          <w:r w:rsidRPr="00DB74E1">
            <w:rPr>
              <w:color w:val="AEAAAA" w:themeColor="background2" w:themeShade="BF"/>
            </w:rPr>
            <w:t>lusionemque ea. Nihil tantas tibique an quo, vel ex magna antiopam. Munere fuisset ne eos, no est efficiantur accommodare. Vel viderer moderatius eu, et hinc mutat rationibus sea, ad viderer nonumes nam. Causae posidonium reprehendunt eu mei.</w:t>
          </w:r>
        </w:p>
        <w:p w:rsidR="00630677" w:rsidRPr="00DB74E1" w:rsidRDefault="005F5B62" w:rsidP="00357F6F">
          <w:pPr>
            <w:ind w:firstLine="705"/>
            <w:rPr>
              <w:color w:val="AEAAAA" w:themeColor="background2" w:themeShade="BF"/>
            </w:rPr>
          </w:pPr>
        </w:p>
        <w:p w:rsidR="00630677" w:rsidRPr="00DB74E1" w:rsidRDefault="005F5B62" w:rsidP="00DB74E1">
          <w:pPr>
            <w:ind w:firstLine="705"/>
            <w:rPr>
              <w:color w:val="AEAAAA" w:themeColor="background2" w:themeShade="BF"/>
            </w:rPr>
          </w:pPr>
          <w:r w:rsidRPr="00DB74E1">
            <w:rPr>
              <w:color w:val="AEAAAA" w:themeColor="background2" w:themeShade="BF"/>
            </w:rPr>
            <w:t>Id cum porro</w:t>
          </w:r>
          <w:r w:rsidRPr="00DB74E1">
            <w:rPr>
              <w:color w:val="AEAAAA" w:themeColor="background2" w:themeShade="BF"/>
            </w:rPr>
            <w:t xml:space="preserve"> quaerendum, ipsum molestiae ei nam, et nam movet praesent forensibus. Scripta fabellas senserit at mei, sea ei inani quodsi abhorreant. Laudem fastidii tractatos vel in, impedit omnesque voluptatum pro no, eu vim homero tibique. Has dico ullum antiopam eu</w:t>
          </w:r>
          <w:r w:rsidRPr="00DB74E1">
            <w:rPr>
              <w:color w:val="AEAAAA" w:themeColor="background2" w:themeShade="BF"/>
            </w:rPr>
            <w:t>, cu eos epicurei recteque comprehensam, suscipit moderatius quo ex. Dico interesset eu cum.</w:t>
          </w:r>
        </w:p>
        <w:p w:rsidR="00000000" w:rsidRDefault="005F5B62"/>
      </w:docPartBody>
    </w:docPart>
    <w:docPart>
      <w:docPartPr>
        <w:name w:val="9FD6F2C57FCC5947AC7982E268143C2B"/>
        <w:category>
          <w:name w:val="General"/>
          <w:gallery w:val="placeholder"/>
        </w:category>
        <w:types>
          <w:type w:val="bbPlcHdr"/>
        </w:types>
        <w:behaviors>
          <w:behavior w:val="content"/>
        </w:behaviors>
        <w:guid w:val="{A814C93F-12F8-4D4B-8532-A895E28E53F2}"/>
      </w:docPartPr>
      <w:docPartBody>
        <w:p w:rsidR="00000000" w:rsidRDefault="005F5B62">
          <w:pPr>
            <w:pStyle w:val="9FD6F2C57FCC5947AC7982E268143C2B"/>
          </w:pPr>
          <w:r>
            <w:rPr>
              <w:rStyle w:val="PlaceholderText"/>
            </w:rPr>
            <w:t>Your Answer Here</w:t>
          </w:r>
        </w:p>
      </w:docPartBody>
    </w:docPart>
    <w:docPart>
      <w:docPartPr>
        <w:name w:val="9C6FD06F76DA1C4DA6EC253118BE3B0D"/>
        <w:category>
          <w:name w:val="General"/>
          <w:gallery w:val="placeholder"/>
        </w:category>
        <w:types>
          <w:type w:val="bbPlcHdr"/>
        </w:types>
        <w:behaviors>
          <w:behavior w:val="content"/>
        </w:behaviors>
        <w:guid w:val="{7DBDC575-05C9-4342-A281-61E619F945F9}"/>
      </w:docPartPr>
      <w:docPartBody>
        <w:p w:rsidR="00000000" w:rsidRDefault="005F5B62">
          <w:pPr>
            <w:pStyle w:val="9C6FD06F76DA1C4DA6EC253118BE3B0D"/>
          </w:pPr>
          <w:r>
            <w:rPr>
              <w:rStyle w:val="PlaceholderText"/>
            </w:rPr>
            <w:t>Your Answer Here</w:t>
          </w:r>
        </w:p>
      </w:docPartBody>
    </w:docPart>
    <w:docPart>
      <w:docPartPr>
        <w:name w:val="89DA76CF5473C044A1BA9077AB875F56"/>
        <w:category>
          <w:name w:val="General"/>
          <w:gallery w:val="placeholder"/>
        </w:category>
        <w:types>
          <w:type w:val="bbPlcHdr"/>
        </w:types>
        <w:behaviors>
          <w:behavior w:val="content"/>
        </w:behaviors>
        <w:guid w:val="{E6A73415-7F33-6546-B736-14BDAE792400}"/>
      </w:docPartPr>
      <w:docPartBody>
        <w:p w:rsidR="00000000" w:rsidRDefault="005F5B62">
          <w:pPr>
            <w:pStyle w:val="89DA76CF5473C044A1BA9077AB875F56"/>
          </w:pPr>
          <w:r>
            <w:rPr>
              <w:rStyle w:val="PlaceholderText"/>
            </w:rPr>
            <w:t>Your Answer Here</w:t>
          </w:r>
        </w:p>
      </w:docPartBody>
    </w:docPart>
    <w:docPart>
      <w:docPartPr>
        <w:name w:val="F3D48C4C3F88DC439B53F79363A5136F"/>
        <w:category>
          <w:name w:val="General"/>
          <w:gallery w:val="placeholder"/>
        </w:category>
        <w:types>
          <w:type w:val="bbPlcHdr"/>
        </w:types>
        <w:behaviors>
          <w:behavior w:val="content"/>
        </w:behaviors>
        <w:guid w:val="{BD52BBC6-1C3D-8F47-8B4F-F1CE4729ABCD}"/>
      </w:docPartPr>
      <w:docPartBody>
        <w:p w:rsidR="00000000" w:rsidRDefault="005F5B62">
          <w:pPr>
            <w:pStyle w:val="F3D48C4C3F88DC439B53F79363A5136F"/>
          </w:pPr>
          <w:r>
            <w:rPr>
              <w:rStyle w:val="PlaceholderText"/>
            </w:rPr>
            <w:t>Your Answer Here</w:t>
          </w:r>
        </w:p>
      </w:docPartBody>
    </w:docPart>
    <w:docPart>
      <w:docPartPr>
        <w:name w:val="8DF5832D48152A4EA331D278B9B5EAAA"/>
        <w:category>
          <w:name w:val="General"/>
          <w:gallery w:val="placeholder"/>
        </w:category>
        <w:types>
          <w:type w:val="bbPlcHdr"/>
        </w:types>
        <w:behaviors>
          <w:behavior w:val="content"/>
        </w:behaviors>
        <w:guid w:val="{B32A5650-FBE7-2D46-AA4A-C35A5581A174}"/>
      </w:docPartPr>
      <w:docPartBody>
        <w:p w:rsidR="00000000" w:rsidRDefault="005F5B62">
          <w:pPr>
            <w:pStyle w:val="8DF5832D48152A4EA331D278B9B5EAAA"/>
          </w:pPr>
          <w:r>
            <w:rPr>
              <w:rStyle w:val="PlaceholderText"/>
            </w:rPr>
            <w:t>Your Answer Here</w:t>
          </w:r>
        </w:p>
      </w:docPartBody>
    </w:docPart>
    <w:docPart>
      <w:docPartPr>
        <w:name w:val="A2FCCECE8C28A74080A3C2FCE23CB3B8"/>
        <w:category>
          <w:name w:val="General"/>
          <w:gallery w:val="placeholder"/>
        </w:category>
        <w:types>
          <w:type w:val="bbPlcHdr"/>
        </w:types>
        <w:behaviors>
          <w:behavior w:val="content"/>
        </w:behaviors>
        <w:guid w:val="{5F75D6C6-308C-E249-8CC1-72434682F683}"/>
      </w:docPartPr>
      <w:docPartBody>
        <w:p w:rsidR="00000000" w:rsidRDefault="005F5B62">
          <w:pPr>
            <w:pStyle w:val="A2FCCECE8C28A74080A3C2FCE23CB3B8"/>
          </w:pPr>
          <w:r>
            <w:rPr>
              <w:rStyle w:val="PlaceholderText"/>
            </w:rPr>
            <w:t>Your Answer Here</w:t>
          </w:r>
        </w:p>
      </w:docPartBody>
    </w:docPart>
    <w:docPart>
      <w:docPartPr>
        <w:name w:val="E85BA2558682524E8B4177404B2125F1"/>
        <w:category>
          <w:name w:val="General"/>
          <w:gallery w:val="placeholder"/>
        </w:category>
        <w:types>
          <w:type w:val="bbPlcHdr"/>
        </w:types>
        <w:behaviors>
          <w:behavior w:val="content"/>
        </w:behaviors>
        <w:guid w:val="{0A351584-7BBA-FD4F-B9DA-63F46FDA2443}"/>
      </w:docPartPr>
      <w:docPartBody>
        <w:p w:rsidR="00000000" w:rsidRDefault="005F5B62">
          <w:pPr>
            <w:pStyle w:val="E85BA2558682524E8B4177404B2125F1"/>
          </w:pPr>
          <w:r>
            <w:rPr>
              <w:rStyle w:val="PlaceholderText"/>
            </w:rPr>
            <w:t>Your Answer Here</w:t>
          </w:r>
        </w:p>
      </w:docPartBody>
    </w:docPart>
    <w:docPart>
      <w:docPartPr>
        <w:name w:val="6FC42546F810DE4FA114E794BBB5EADB"/>
        <w:category>
          <w:name w:val="General"/>
          <w:gallery w:val="placeholder"/>
        </w:category>
        <w:types>
          <w:type w:val="bbPlcHdr"/>
        </w:types>
        <w:behaviors>
          <w:behavior w:val="content"/>
        </w:behaviors>
        <w:guid w:val="{133E5912-FAA9-6040-92BE-92346ECEE2D8}"/>
      </w:docPartPr>
      <w:docPartBody>
        <w:p w:rsidR="00000000" w:rsidRDefault="005F5B62">
          <w:pPr>
            <w:pStyle w:val="6FC42546F810DE4FA114E794BBB5EADB"/>
          </w:pPr>
          <w:r>
            <w:t>Due Date</w:t>
          </w:r>
        </w:p>
      </w:docPartBody>
    </w:docPart>
    <w:docPart>
      <w:docPartPr>
        <w:name w:val="F34D1449BB6AE140BE0A558BBBE16256"/>
        <w:category>
          <w:name w:val="General"/>
          <w:gallery w:val="placeholder"/>
        </w:category>
        <w:types>
          <w:type w:val="bbPlcHdr"/>
        </w:types>
        <w:behaviors>
          <w:behavior w:val="content"/>
        </w:behaviors>
        <w:guid w:val="{7B67F696-CD9E-D244-8F50-3EA53684744C}"/>
      </w:docPartPr>
      <w:docPartBody>
        <w:p w:rsidR="00000000" w:rsidRDefault="005F5B62">
          <w:pPr>
            <w:pStyle w:val="F34D1449BB6AE140BE0A558BBBE16256"/>
          </w:pPr>
          <w:r>
            <w:rPr>
              <w:rStyle w:val="PlaceholderText"/>
            </w:rPr>
            <w:t>HW</w:t>
          </w:r>
          <w:r w:rsidRPr="00487649">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B62"/>
    <w:rsid w:val="005F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D6F2C57FCC5947AC7982E268143C2B">
    <w:name w:val="9FD6F2C57FCC5947AC7982E268143C2B"/>
  </w:style>
  <w:style w:type="paragraph" w:customStyle="1" w:styleId="9C6FD06F76DA1C4DA6EC253118BE3B0D">
    <w:name w:val="9C6FD06F76DA1C4DA6EC253118BE3B0D"/>
  </w:style>
  <w:style w:type="paragraph" w:customStyle="1" w:styleId="89DA76CF5473C044A1BA9077AB875F56">
    <w:name w:val="89DA76CF5473C044A1BA9077AB875F56"/>
  </w:style>
  <w:style w:type="paragraph" w:customStyle="1" w:styleId="F3D48C4C3F88DC439B53F79363A5136F">
    <w:name w:val="F3D48C4C3F88DC439B53F79363A5136F"/>
  </w:style>
  <w:style w:type="paragraph" w:customStyle="1" w:styleId="8DF5832D48152A4EA331D278B9B5EAAA">
    <w:name w:val="8DF5832D48152A4EA331D278B9B5EAAA"/>
  </w:style>
  <w:style w:type="paragraph" w:customStyle="1" w:styleId="A2FCCECE8C28A74080A3C2FCE23CB3B8">
    <w:name w:val="A2FCCECE8C28A74080A3C2FCE23CB3B8"/>
  </w:style>
  <w:style w:type="paragraph" w:customStyle="1" w:styleId="E85BA2558682524E8B4177404B2125F1">
    <w:name w:val="E85BA2558682524E8B4177404B2125F1"/>
  </w:style>
  <w:style w:type="paragraph" w:customStyle="1" w:styleId="6FC42546F810DE4FA114E794BBB5EADB">
    <w:name w:val="6FC42546F810DE4FA114E794BBB5EADB"/>
  </w:style>
  <w:style w:type="paragraph" w:customStyle="1" w:styleId="F34D1449BB6AE140BE0A558BBBE16256">
    <w:name w:val="F34D1449BB6AE140BE0A558BBBE16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COP3530 HW Template.dotx</Template>
  <TotalTime>15</TotalTime>
  <Pages>3</Pages>
  <Words>204</Words>
  <Characters>1166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Zeineddine,Jad G</dc:creator>
  <cp:keywords/>
  <dc:description/>
  <cp:lastModifiedBy>Zeineddine,Jad G</cp:lastModifiedBy>
  <cp:revision>6</cp:revision>
  <cp:lastPrinted>2017-09-14T03:53:00Z</cp:lastPrinted>
  <dcterms:created xsi:type="dcterms:W3CDTF">2017-09-14T03:44:00Z</dcterms:created>
  <dcterms:modified xsi:type="dcterms:W3CDTF">2017-09-14T04:26:00Z</dcterms:modified>
</cp:coreProperties>
</file>